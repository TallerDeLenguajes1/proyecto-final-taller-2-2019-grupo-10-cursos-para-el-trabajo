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2A6641" w14:textId="77777777" w:rsidR="00021C04" w:rsidRDefault="00714AA5">
      <w:r>
        <w:rPr>
          <w:noProof/>
          <w:lang w:bidi="es-ES"/>
        </w:rPr>
        <w:drawing>
          <wp:anchor distT="0" distB="0" distL="114300" distR="114300" simplePos="0" relativeHeight="251658240" behindDoc="1" locked="0" layoutInCell="1" allowOverlap="1" wp14:anchorId="4E5B38FD" wp14:editId="1CA61874">
            <wp:simplePos x="0" y="0"/>
            <wp:positionH relativeFrom="column">
              <wp:posOffset>0</wp:posOffset>
            </wp:positionH>
            <wp:positionV relativeFrom="page">
              <wp:posOffset>0</wp:posOffset>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14:paraId="0096BF50" w14:textId="77777777" w:rsidTr="00745C53">
        <w:trPr>
          <w:trHeight w:val="14130"/>
        </w:trPr>
        <w:tc>
          <w:tcPr>
            <w:tcW w:w="12229" w:type="dxa"/>
          </w:tcPr>
          <w:p w14:paraId="3DA1BB2F" w14:textId="77777777" w:rsidR="00021C04" w:rsidRDefault="00D76AB2" w:rsidP="00745C53">
            <w:pPr>
              <w:ind w:left="720"/>
              <w:jc w:val="right"/>
            </w:pPr>
            <w:r>
              <w:rPr>
                <w:noProof/>
                <w:lang w:bidi="es-ES"/>
              </w:rPr>
              <mc:AlternateContent>
                <mc:Choice Requires="wpg">
                  <w:drawing>
                    <wp:inline distT="0" distB="0" distL="0" distR="0" wp14:anchorId="2B04EC1D" wp14:editId="76E2E36E">
                      <wp:extent cx="6824820" cy="9410700"/>
                      <wp:effectExtent l="0" t="0" r="0" b="0"/>
                      <wp:docPr id="9" name="Grupo 9" descr="Título y texto&#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Cuadro de texto 7"/>
                              <wps:cNvSpPr txBox="1"/>
                              <wps:spPr>
                                <a:xfrm>
                                  <a:off x="112429" y="9908274"/>
                                  <a:ext cx="3004185" cy="1068705"/>
                                </a:xfrm>
                                <a:prstGeom prst="rect">
                                  <a:avLst/>
                                </a:prstGeom>
                                <a:solidFill>
                                  <a:schemeClr val="tx1"/>
                                </a:solidFill>
                                <a:ln w="6350">
                                  <a:noFill/>
                                </a:ln>
                              </wps:spPr>
                              <wps:txbx>
                                <w:txbxContent>
                                  <w:p w14:paraId="5EBCF958" w14:textId="79E18195" w:rsidR="00D76AB2" w:rsidRPr="00745C53" w:rsidRDefault="00DF6506" w:rsidP="00DF6506">
                                    <w:pPr>
                                      <w:pStyle w:val="Ttulo1"/>
                                      <w:ind w:left="720"/>
                                      <w:rPr>
                                        <w:color w:val="FFFFFF" w:themeColor="background1"/>
                                      </w:rPr>
                                    </w:pPr>
                                    <w:r>
                                      <w:rPr>
                                        <w:color w:val="FFFFFF" w:themeColor="background1"/>
                                        <w:lang w:bidi="es-ES"/>
                                      </w:rPr>
                                      <w:t>Castro Rojo F. R. Caram Gonzalo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2287138" y="2300564"/>
                                  <a:ext cx="4650111" cy="4353636"/>
                                </a:xfrm>
                                <a:prstGeom prst="teardrop">
                                  <a:avLst/>
                                </a:prstGeom>
                                <a:solidFill>
                                  <a:schemeClr val="accent4"/>
                                </a:solidFill>
                                <a:ln w="6350">
                                  <a:noFill/>
                                </a:ln>
                              </wps:spPr>
                              <wps:txbx>
                                <w:txbxContent>
                                  <w:p w14:paraId="007042C0" w14:textId="0DBF1383" w:rsidR="00D76AB2" w:rsidRPr="000B4502" w:rsidRDefault="00DF6506" w:rsidP="00104080">
                                    <w:pPr>
                                      <w:pStyle w:val="Ttulo"/>
                                      <w:ind w:left="0"/>
                                      <w:jc w:val="right"/>
                                    </w:pPr>
                                    <w:r>
                                      <w:rPr>
                                        <w:lang w:bidi="es-ES"/>
                                      </w:rPr>
                                      <w:t>Proyecto Final</w:t>
                                    </w:r>
                                  </w:p>
                                  <w:p w14:paraId="6DBD7E50" w14:textId="77777777" w:rsidR="00104080" w:rsidRDefault="00104080" w:rsidP="00104080">
                                    <w:pPr>
                                      <w:pStyle w:val="Subttulo"/>
                                      <w:ind w:left="0"/>
                                      <w:jc w:val="right"/>
                                      <w:rPr>
                                        <w:color w:val="595959" w:themeColor="text1" w:themeTint="A6"/>
                                      </w:rPr>
                                    </w:pPr>
                                  </w:p>
                                  <w:p w14:paraId="19A3B69B" w14:textId="10848BE9" w:rsidR="00D76AB2" w:rsidRPr="00745C53" w:rsidRDefault="00DF6506" w:rsidP="00104080">
                                    <w:pPr>
                                      <w:pStyle w:val="Subttulo"/>
                                      <w:ind w:left="0"/>
                                      <w:jc w:val="right"/>
                                      <w:rPr>
                                        <w:color w:val="595959" w:themeColor="text1" w:themeTint="A6"/>
                                      </w:rPr>
                                    </w:pPr>
                                    <w:r>
                                      <w:rPr>
                                        <w:color w:val="595959" w:themeColor="text1" w:themeTint="A6"/>
                                        <w:lang w:bidi="es-ES"/>
                                      </w:rPr>
                                      <w:t>Taller</w:t>
                                    </w:r>
                                    <w:r w:rsidR="009E11A5">
                                      <w:rPr>
                                        <w:color w:val="595959" w:themeColor="text1" w:themeTint="A6"/>
                                        <w:lang w:bidi="es-ES"/>
                                      </w:rPr>
                                      <w:t xml:space="preserve"> de Lenguajes</w:t>
                                    </w:r>
                                    <w:bookmarkStart w:id="0" w:name="_GoBack"/>
                                    <w:bookmarkEnd w:id="0"/>
                                    <w:r>
                                      <w:rPr>
                                        <w:color w:val="595959" w:themeColor="text1" w:themeTint="A6"/>
                                        <w:lang w:bidi="es-ES"/>
                                      </w:rPr>
                                      <w:t xml:space="preserve">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04EC1D" id="Grupo 9" o:spid="_x0000_s1026" alt="Título y texto&#10;" style="width:537.4pt;height:741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">
                      <v:shapetype id="_x0000_t202" coordsize="21600,21600" o:spt="202" path="m,l,21600r21600,l21600,xe">
                        <v:stroke joinstyle="miter"/>
                        <v:path gradientshapeok="t" o:connecttype="rect"/>
                      </v:shapetype>
                      <v:shape id="Cuadro de texto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5EBCF958" w14:textId="79E18195" w:rsidR="00D76AB2" w:rsidRPr="00745C53" w:rsidRDefault="00DF6506" w:rsidP="00DF6506">
                              <w:pPr>
                                <w:pStyle w:val="Ttulo1"/>
                                <w:ind w:left="720"/>
                                <w:rPr>
                                  <w:color w:val="FFFFFF" w:themeColor="background1"/>
                                </w:rPr>
                              </w:pPr>
                              <w:r>
                                <w:rPr>
                                  <w:color w:val="FFFFFF" w:themeColor="background1"/>
                                  <w:lang w:bidi="es-ES"/>
                                </w:rPr>
                                <w:t>Castro Rojo F. R. Caram Gonzalo R.</w:t>
                              </w:r>
                            </w:p>
                          </w:txbxContent>
                        </v:textbox>
                      </v:shape>
                      <v:shape id="Cuadro de texto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007042C0" w14:textId="0DBF1383" w:rsidR="00D76AB2" w:rsidRPr="000B4502" w:rsidRDefault="00DF6506" w:rsidP="00104080">
                              <w:pPr>
                                <w:pStyle w:val="Ttulo"/>
                                <w:ind w:left="0"/>
                                <w:jc w:val="right"/>
                              </w:pPr>
                              <w:r>
                                <w:rPr>
                                  <w:lang w:bidi="es-ES"/>
                                </w:rPr>
                                <w:t>Proyecto Final</w:t>
                              </w:r>
                            </w:p>
                            <w:p w14:paraId="6DBD7E50" w14:textId="77777777" w:rsidR="00104080" w:rsidRDefault="00104080" w:rsidP="00104080">
                              <w:pPr>
                                <w:pStyle w:val="Subttulo"/>
                                <w:ind w:left="0"/>
                                <w:jc w:val="right"/>
                                <w:rPr>
                                  <w:color w:val="595959" w:themeColor="text1" w:themeTint="A6"/>
                                </w:rPr>
                              </w:pPr>
                            </w:p>
                            <w:p w14:paraId="19A3B69B" w14:textId="10848BE9" w:rsidR="00D76AB2" w:rsidRPr="00745C53" w:rsidRDefault="00DF6506" w:rsidP="00104080">
                              <w:pPr>
                                <w:pStyle w:val="Subttulo"/>
                                <w:ind w:left="0"/>
                                <w:jc w:val="right"/>
                                <w:rPr>
                                  <w:color w:val="595959" w:themeColor="text1" w:themeTint="A6"/>
                                </w:rPr>
                              </w:pPr>
                              <w:r>
                                <w:rPr>
                                  <w:color w:val="595959" w:themeColor="text1" w:themeTint="A6"/>
                                  <w:lang w:bidi="es-ES"/>
                                </w:rPr>
                                <w:t>Taller</w:t>
                              </w:r>
                              <w:r w:rsidR="009E11A5">
                                <w:rPr>
                                  <w:color w:val="595959" w:themeColor="text1" w:themeTint="A6"/>
                                  <w:lang w:bidi="es-ES"/>
                                </w:rPr>
                                <w:t xml:space="preserve"> de Lenguajes</w:t>
                              </w:r>
                              <w:bookmarkStart w:id="1" w:name="_GoBack"/>
                              <w:bookmarkEnd w:id="1"/>
                              <w:r>
                                <w:rPr>
                                  <w:color w:val="595959" w:themeColor="text1" w:themeTint="A6"/>
                                  <w:lang w:bidi="es-ES"/>
                                </w:rPr>
                                <w:t xml:space="preserve"> II</w:t>
                              </w:r>
                            </w:p>
                          </w:txbxContent>
                        </v:textbox>
                      </v:shape>
                      <w10:anchorlock/>
                    </v:group>
                  </w:pict>
                </mc:Fallback>
              </mc:AlternateContent>
            </w:r>
          </w:p>
        </w:tc>
      </w:tr>
      <w:tr w:rsidR="00A1111B" w14:paraId="5EA6F1AB" w14:textId="77777777" w:rsidTr="00A1111B">
        <w:trPr>
          <w:trHeight w:val="900"/>
        </w:trPr>
        <w:tc>
          <w:tcPr>
            <w:tcW w:w="12229" w:type="dxa"/>
            <w:vAlign w:val="bottom"/>
          </w:tcPr>
          <w:p w14:paraId="32360D3F" w14:textId="77777777" w:rsidR="00A1111B" w:rsidRDefault="00A1111B" w:rsidP="00A1111B">
            <w:pPr>
              <w:ind w:left="720"/>
              <w:jc w:val="right"/>
              <w:rPr>
                <w:noProof/>
              </w:rPr>
            </w:pPr>
          </w:p>
        </w:tc>
      </w:tr>
    </w:tbl>
    <w:p w14:paraId="459212E9" w14:textId="77777777" w:rsidR="00745C53" w:rsidRDefault="00745C53"/>
    <w:p w14:paraId="0FEC5874" w14:textId="77777777" w:rsidR="000B4502" w:rsidRDefault="000B4502"/>
    <w:tbl>
      <w:tblPr>
        <w:tblW w:w="11831" w:type="dxa"/>
        <w:tblInd w:w="55" w:type="dxa"/>
        <w:tblCellMar>
          <w:left w:w="115" w:type="dxa"/>
          <w:right w:w="720" w:type="dxa"/>
        </w:tblCellMar>
        <w:tblLook w:val="0000" w:firstRow="0" w:lastRow="0" w:firstColumn="0" w:lastColumn="0" w:noHBand="0" w:noVBand="0"/>
      </w:tblPr>
      <w:tblGrid>
        <w:gridCol w:w="9010"/>
        <w:gridCol w:w="2821"/>
      </w:tblGrid>
      <w:tr w:rsidR="006C7376" w14:paraId="79F54F23" w14:textId="77777777" w:rsidTr="004B7839">
        <w:trPr>
          <w:trHeight w:val="3296"/>
        </w:trPr>
        <w:tc>
          <w:tcPr>
            <w:tcW w:w="6342" w:type="dxa"/>
          </w:tcPr>
          <w:p w14:paraId="790A0B84" w14:textId="77777777" w:rsidR="00515218" w:rsidRDefault="00515218" w:rsidP="000B4502">
            <w:r w:rsidRPr="000B4502">
              <w:rPr>
                <w:noProof/>
                <w:lang w:bidi="es-ES"/>
              </w:rPr>
              <mc:AlternateContent>
                <mc:Choice Requires="wps">
                  <w:drawing>
                    <wp:inline distT="0" distB="0" distL="0" distR="0" wp14:anchorId="793BFD6D" wp14:editId="43DC9769">
                      <wp:extent cx="5191125" cy="1514475"/>
                      <wp:effectExtent l="0" t="0" r="0" b="0"/>
                      <wp:docPr id="10" name="Cuadro de texto 10"/>
                      <wp:cNvGraphicFramePr/>
                      <a:graphic xmlns:a="http://schemas.openxmlformats.org/drawingml/2006/main">
                        <a:graphicData uri="http://schemas.microsoft.com/office/word/2010/wordprocessingShape">
                          <wps:wsp>
                            <wps:cNvSpPr txBox="1"/>
                            <wps:spPr>
                              <a:xfrm>
                                <a:off x="0" y="0"/>
                                <a:ext cx="5191125" cy="1514475"/>
                              </a:xfrm>
                              <a:prstGeom prst="rect">
                                <a:avLst/>
                              </a:prstGeom>
                              <a:noFill/>
                              <a:ln w="6350">
                                <a:noFill/>
                              </a:ln>
                            </wps:spPr>
                            <wps:txbx>
                              <w:txbxContent>
                                <w:p w14:paraId="10F3ECD3" w14:textId="77B7013B" w:rsidR="00515218" w:rsidRPr="004B7839" w:rsidRDefault="00DF6506" w:rsidP="00DF6506">
                                  <w:pPr>
                                    <w:pStyle w:val="Ttulo"/>
                                    <w:rPr>
                                      <w:color w:val="44546A" w:themeColor="text2"/>
                                      <w:sz w:val="46"/>
                                      <w:szCs w:val="46"/>
                                    </w:rPr>
                                  </w:pPr>
                                  <w:r w:rsidRPr="004B7839">
                                    <w:rPr>
                                      <w:color w:val="44546A" w:themeColor="text2"/>
                                      <w:sz w:val="46"/>
                                      <w:szCs w:val="46"/>
                                      <w:lang w:bidi="es-ES"/>
                                    </w:rPr>
                                    <w:t>Gestión de Beneficiarios de Cursos de Entrenamiento para el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3BFD6D" id="Cuadro de texto 10" o:spid="_x0000_s1029" type="#_x0000_t202" style="width:408.7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" filled="f" stroked="f" strokeweight=".5pt">
                      <v:textbox>
                        <w:txbxContent>
                          <w:p w14:paraId="10F3ECD3" w14:textId="77B7013B" w:rsidR="00515218" w:rsidRPr="004B7839" w:rsidRDefault="00DF6506" w:rsidP="00DF6506">
                            <w:pPr>
                              <w:pStyle w:val="Ttulo"/>
                              <w:rPr>
                                <w:color w:val="44546A" w:themeColor="text2"/>
                                <w:sz w:val="46"/>
                                <w:szCs w:val="46"/>
                              </w:rPr>
                            </w:pPr>
                            <w:r w:rsidRPr="004B7839">
                              <w:rPr>
                                <w:color w:val="44546A" w:themeColor="text2"/>
                                <w:sz w:val="46"/>
                                <w:szCs w:val="46"/>
                                <w:lang w:bidi="es-ES"/>
                              </w:rPr>
                              <w:t>Gestión de Beneficiarios de Cursos de Entrenamiento para el Trabajo</w:t>
                            </w:r>
                          </w:p>
                        </w:txbxContent>
                      </v:textbox>
                      <w10:anchorlock/>
                    </v:shape>
                  </w:pict>
                </mc:Fallback>
              </mc:AlternateContent>
            </w:r>
          </w:p>
        </w:tc>
        <w:tc>
          <w:tcPr>
            <w:tcW w:w="5489" w:type="dxa"/>
          </w:tcPr>
          <w:p w14:paraId="1168BBB2" w14:textId="544ABD8B" w:rsidR="00515218" w:rsidRDefault="00515218" w:rsidP="00962CE6">
            <w:pPr>
              <w:ind w:right="915"/>
            </w:pPr>
          </w:p>
        </w:tc>
      </w:tr>
      <w:tr w:rsidR="006C7376" w14:paraId="487DA70B" w14:textId="77777777" w:rsidTr="004B7839">
        <w:trPr>
          <w:trHeight w:val="9549"/>
        </w:trPr>
        <w:tc>
          <w:tcPr>
            <w:tcW w:w="6342" w:type="dxa"/>
          </w:tcPr>
          <w:p w14:paraId="52E9E9C0" w14:textId="60229AE0" w:rsidR="000B4502" w:rsidRDefault="00DF6506">
            <w:r w:rsidRPr="000B4502">
              <w:rPr>
                <w:noProof/>
                <w:lang w:bidi="es-ES"/>
              </w:rPr>
              <mc:AlternateContent>
                <mc:Choice Requires="wps">
                  <w:drawing>
                    <wp:inline distT="0" distB="0" distL="0" distR="0" wp14:anchorId="2A9C6CA7" wp14:editId="014D178A">
                      <wp:extent cx="4200525" cy="7362825"/>
                      <wp:effectExtent l="0" t="0" r="9525" b="9525"/>
                      <wp:docPr id="11" name="Cuadro de texto 11"/>
                      <wp:cNvGraphicFramePr/>
                      <a:graphic xmlns:a="http://schemas.openxmlformats.org/drawingml/2006/main">
                        <a:graphicData uri="http://schemas.microsoft.com/office/word/2010/wordprocessingShape">
                          <wps:wsp>
                            <wps:cNvSpPr txBox="1"/>
                            <wps:spPr>
                              <a:xfrm>
                                <a:off x="0" y="0"/>
                                <a:ext cx="4200525" cy="7362825"/>
                              </a:xfrm>
                              <a:prstGeom prst="rect">
                                <a:avLst/>
                              </a:prstGeom>
                              <a:solidFill>
                                <a:schemeClr val="lt1"/>
                              </a:solidFill>
                              <a:ln w="6350">
                                <a:noFill/>
                              </a:ln>
                            </wps:spPr>
                            <wps:txbx>
                              <w:txbxContent>
                                <w:p w14:paraId="0DF6E150" w14:textId="70E990D9" w:rsidR="00DF6506" w:rsidRDefault="00A820A2" w:rsidP="00DF6506">
                                  <w:pPr>
                                    <w:pStyle w:val="Ttulo1"/>
                                  </w:pPr>
                                  <w:r>
                                    <w:rPr>
                                      <w:lang w:bidi="es-ES"/>
                                    </w:rPr>
                                    <w:t>Descripción</w:t>
                                  </w:r>
                                </w:p>
                                <w:p w14:paraId="727349EA" w14:textId="77777777" w:rsidR="006C7376" w:rsidRDefault="004B7839" w:rsidP="00DF6506">
                                  <w:pPr>
                                    <w:ind w:right="750"/>
                                    <w:rPr>
                                      <w:lang w:bidi="es-ES"/>
                                    </w:rPr>
                                  </w:pPr>
                                  <w:r>
                                    <w:rPr>
                                      <w:lang w:bidi="es-ES"/>
                                    </w:rPr>
                                    <w:t>Un</w:t>
                                  </w:r>
                                  <w:r>
                                    <w:t xml:space="preserve"> sistema para la gestión de beneficiarios de cursos de entrenamiento para el trabajo. El sistema mantiene la información de todos los beneficiarios de dichos cursos y las características de los mismos</w:t>
                                  </w:r>
                                  <w:r w:rsidR="00DF6506">
                                    <w:rPr>
                                      <w:lang w:bidi="es-ES"/>
                                    </w:rPr>
                                    <w:t>.</w:t>
                                  </w:r>
                                  <w:r w:rsidR="006C7376">
                                    <w:rPr>
                                      <w:lang w:bidi="es-ES"/>
                                    </w:rPr>
                                    <w:t xml:space="preserve"> </w:t>
                                  </w:r>
                                </w:p>
                                <w:p w14:paraId="532E6D9D" w14:textId="257FC659" w:rsidR="00DF6506" w:rsidRDefault="006C7376" w:rsidP="00DF6506">
                                  <w:pPr>
                                    <w:ind w:right="750"/>
                                  </w:pPr>
                                  <w:r>
                                    <w:tab/>
                                    <w:t>Este sistema sirve de soporte para el Plan de Fomento al Trabajo en el que el estado se compromete a pagar la mitad del sueldo acordado entre la empresa y el beneficiario. Dado un mes, el sistema debe poder emitir un listado con la información de la empresa y el monto a pagar por parte del estado a cada uno de los beneficiarios que dicha empresa ha contratado.</w:t>
                                  </w:r>
                                </w:p>
                                <w:p w14:paraId="372FF8AD" w14:textId="5514B57D" w:rsidR="00DF6506" w:rsidRDefault="00A820A2" w:rsidP="00DF6506">
                                  <w:pPr>
                                    <w:pStyle w:val="Ttulo2"/>
                                  </w:pPr>
                                  <w:r>
                                    <w:rPr>
                                      <w:lang w:bidi="es-ES"/>
                                    </w:rPr>
                                    <w:t>Resumen</w:t>
                                  </w:r>
                                </w:p>
                                <w:p w14:paraId="4663DA1E" w14:textId="3D19C0DC" w:rsidR="00DF6506" w:rsidRDefault="00A820A2" w:rsidP="00DF6506">
                                  <w:pPr>
                                    <w:ind w:right="750"/>
                                  </w:pPr>
                                  <w:r>
                                    <w:t>De cada curso se conoce la temática y los distintos dictados que se realizaron. Los cursos constan de una sola clase. De cada dictado se conoce la fecha los alumnos y quien fue el instructor y el tutor de los alumnos durante ese dictado. De los instructores y tutores se conocen los datos personales y la repartición a la que pertenecen.</w:t>
                                  </w:r>
                                </w:p>
                                <w:p w14:paraId="20087FB5" w14:textId="00FB8852" w:rsidR="00A820A2" w:rsidRDefault="00A820A2" w:rsidP="00DF6506">
                                  <w:pPr>
                                    <w:ind w:right="750"/>
                                  </w:pPr>
                                  <w:r>
                                    <w:t xml:space="preserve">De cada beneficiario se debe almacenar datos personales incluido el mail y número de cuil como así también el nivel de escolaridad alcanzado (primaria, secundaria, etc). </w:t>
                                  </w:r>
                                  <w:r>
                                    <w:t>Además,</w:t>
                                  </w:r>
                                  <w:r>
                                    <w:t xml:space="preserve"> se debe almacenar la información de las distintas contrataciones que tuvo el beneficiario. Dado un beneficiario debe ser posible listar los cursos que ha tomado y la información asociada a los mismos y determinar si es candidato para ser contratado en alguna empresa. De estar contratado actualmente, se debe poder listar la información relacionada a la contratación (fecha inicio y fin de la contratación, datos de la empresa, cargo que ocupa en la misma y sueldo). Las contrataciones pueden ser como monotributista o como relación de dependencia. En el caso de ser una contratación monotributista, se agrega al sueldo un monto fijo como ayuda para el pago del monotributo, en caso de estar contratado en relación de dependencia, al sueldo establecido en la contratación se le debe agregar un 3% en concepto de Obra Social.</w:t>
                                  </w:r>
                                </w:p>
                                <w:p w14:paraId="4CA96890" w14:textId="1F317D7E" w:rsidR="00A820A2" w:rsidRDefault="00A820A2" w:rsidP="00DF6506">
                                  <w:pPr>
                                    <w:ind w:right="750"/>
                                  </w:pPr>
                                  <w:r>
                                    <w:t>Para que un beneficiario se considere candidato para ser contratado, debe haber tomado por lo menos tres cursos, uno de ellos debe ser el curso de Entrenamiento Laboral, caso contrario no califica como candidato.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9C6CA7" id="Cuadro de texto 11" o:spid="_x0000_s1030" type="#_x0000_t202" style="width:330.75pt;height:5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" fillcolor="white [3201]" stroked="f" strokeweight=".5pt">
                      <v:textbox>
                        <w:txbxContent>
                          <w:p w14:paraId="0DF6E150" w14:textId="70E990D9" w:rsidR="00DF6506" w:rsidRDefault="00A820A2" w:rsidP="00DF6506">
                            <w:pPr>
                              <w:pStyle w:val="Ttulo1"/>
                            </w:pPr>
                            <w:r>
                              <w:rPr>
                                <w:lang w:bidi="es-ES"/>
                              </w:rPr>
                              <w:t>Descripción</w:t>
                            </w:r>
                          </w:p>
                          <w:p w14:paraId="727349EA" w14:textId="77777777" w:rsidR="006C7376" w:rsidRDefault="004B7839" w:rsidP="00DF6506">
                            <w:pPr>
                              <w:ind w:right="750"/>
                              <w:rPr>
                                <w:lang w:bidi="es-ES"/>
                              </w:rPr>
                            </w:pPr>
                            <w:r>
                              <w:rPr>
                                <w:lang w:bidi="es-ES"/>
                              </w:rPr>
                              <w:t>Un</w:t>
                            </w:r>
                            <w:r>
                              <w:t xml:space="preserve"> sistema para la gestión de beneficiarios de cursos de entrenamiento para el trabajo. El sistema mantiene la información de todos los beneficiarios de dichos cursos y las características de los mismos</w:t>
                            </w:r>
                            <w:r w:rsidR="00DF6506">
                              <w:rPr>
                                <w:lang w:bidi="es-ES"/>
                              </w:rPr>
                              <w:t>.</w:t>
                            </w:r>
                            <w:r w:rsidR="006C7376">
                              <w:rPr>
                                <w:lang w:bidi="es-ES"/>
                              </w:rPr>
                              <w:t xml:space="preserve"> </w:t>
                            </w:r>
                          </w:p>
                          <w:p w14:paraId="532E6D9D" w14:textId="257FC659" w:rsidR="00DF6506" w:rsidRDefault="006C7376" w:rsidP="00DF6506">
                            <w:pPr>
                              <w:ind w:right="750"/>
                            </w:pPr>
                            <w:r>
                              <w:tab/>
                              <w:t>Este sistema sirve de soporte para el Plan de Fomento al Trabajo en el que el estado se compromete a pagar la mitad del sueldo acordado entre la empresa y el beneficiario. Dado un mes, el sistema debe poder emitir un listado con la información de la empresa y el monto a pagar por parte del estado a cada uno de los beneficiarios que dicha empresa ha contratado.</w:t>
                            </w:r>
                          </w:p>
                          <w:p w14:paraId="372FF8AD" w14:textId="5514B57D" w:rsidR="00DF6506" w:rsidRDefault="00A820A2" w:rsidP="00DF6506">
                            <w:pPr>
                              <w:pStyle w:val="Ttulo2"/>
                            </w:pPr>
                            <w:r>
                              <w:rPr>
                                <w:lang w:bidi="es-ES"/>
                              </w:rPr>
                              <w:t>Resumen</w:t>
                            </w:r>
                          </w:p>
                          <w:p w14:paraId="4663DA1E" w14:textId="3D19C0DC" w:rsidR="00DF6506" w:rsidRDefault="00A820A2" w:rsidP="00DF6506">
                            <w:pPr>
                              <w:ind w:right="750"/>
                            </w:pPr>
                            <w:r>
                              <w:t>De cada curso se conoce la temática y los distintos dictados que se realizaron. Los cursos constan de una sola clase. De cada dictado se conoce la fecha los alumnos y quien fue el instructor y el tutor de los alumnos durante ese dictado. De los instructores y tutores se conocen los datos personales y la repartición a la que pertenecen.</w:t>
                            </w:r>
                          </w:p>
                          <w:p w14:paraId="20087FB5" w14:textId="00FB8852" w:rsidR="00A820A2" w:rsidRDefault="00A820A2" w:rsidP="00DF6506">
                            <w:pPr>
                              <w:ind w:right="750"/>
                            </w:pPr>
                            <w:r>
                              <w:t xml:space="preserve">De cada beneficiario se debe almacenar datos personales incluido el mail y número de cuil como así también el nivel de escolaridad alcanzado (primaria, secundaria, etc). </w:t>
                            </w:r>
                            <w:r>
                              <w:t>Además,</w:t>
                            </w:r>
                            <w:r>
                              <w:t xml:space="preserve"> se debe almacenar la información de las distintas contrataciones que tuvo el beneficiario. Dado un beneficiario debe ser posible listar los cursos que ha tomado y la información asociada a los mismos y determinar si es candidato para ser contratado en alguna empresa. De estar contratado actualmente, se debe poder listar la información relacionada a la contratación (fecha inicio y fin de la contratación, datos de la empresa, cargo que ocupa en la misma y sueldo). Las contrataciones pueden ser como monotributista o como relación de dependencia. En el caso de ser una contratación monotributista, se agrega al sueldo un monto fijo como ayuda para el pago del monotributo, en caso de estar contratado en relación de dependencia, al sueldo establecido en la contratación se le debe agregar un 3% en concepto de Obra Social.</w:t>
                            </w:r>
                          </w:p>
                          <w:p w14:paraId="4CA96890" w14:textId="1F317D7E" w:rsidR="00A820A2" w:rsidRDefault="00A820A2" w:rsidP="00DF6506">
                            <w:pPr>
                              <w:ind w:right="750"/>
                            </w:pPr>
                            <w:r>
                              <w:t>Para que un beneficiario se considere candidato para ser contratado, debe haber tomado por lo menos tres cursos, uno de ellos debe ser el curso de Entrenamiento Laboral, caso contrario no califica como candidato.</w:t>
                            </w:r>
                          </w:p>
                        </w:txbxContent>
                      </v:textbox>
                      <w10:anchorlock/>
                    </v:shape>
                  </w:pict>
                </mc:Fallback>
              </mc:AlternateContent>
            </w:r>
          </w:p>
        </w:tc>
        <w:tc>
          <w:tcPr>
            <w:tcW w:w="5489" w:type="dxa"/>
          </w:tcPr>
          <w:p w14:paraId="72B94449" w14:textId="1E49F11D" w:rsidR="000B4502" w:rsidRDefault="000B4502"/>
        </w:tc>
      </w:tr>
      <w:tr w:rsidR="000B4502" w14:paraId="60AB097A" w14:textId="77777777" w:rsidTr="004B7839">
        <w:trPr>
          <w:trHeight w:val="3026"/>
        </w:trPr>
        <w:tc>
          <w:tcPr>
            <w:tcW w:w="11831" w:type="dxa"/>
            <w:gridSpan w:val="2"/>
            <w:vAlign w:val="center"/>
          </w:tcPr>
          <w:p w14:paraId="177E3B06" w14:textId="15CE5EB1" w:rsidR="000B4502" w:rsidRPr="000B4502" w:rsidRDefault="000B4502" w:rsidP="00962CE6">
            <w:pPr>
              <w:ind w:left="720" w:right="930"/>
            </w:pPr>
          </w:p>
        </w:tc>
      </w:tr>
    </w:tbl>
    <w:p w14:paraId="7F07191C" w14:textId="77777777" w:rsidR="00392FA9" w:rsidRDefault="00392FA9" w:rsidP="009E11A5"/>
    <w:sectPr w:rsidR="00392FA9"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506"/>
    <w:rsid w:val="00021C04"/>
    <w:rsid w:val="000B4502"/>
    <w:rsid w:val="00104080"/>
    <w:rsid w:val="00392FA9"/>
    <w:rsid w:val="004B7839"/>
    <w:rsid w:val="00515218"/>
    <w:rsid w:val="006C7376"/>
    <w:rsid w:val="00714AA5"/>
    <w:rsid w:val="00745C53"/>
    <w:rsid w:val="0083600B"/>
    <w:rsid w:val="008707A9"/>
    <w:rsid w:val="00915873"/>
    <w:rsid w:val="00962CE6"/>
    <w:rsid w:val="009E11A5"/>
    <w:rsid w:val="00A1111B"/>
    <w:rsid w:val="00A25F03"/>
    <w:rsid w:val="00A820A2"/>
    <w:rsid w:val="00B51D1E"/>
    <w:rsid w:val="00BB13BB"/>
    <w:rsid w:val="00D76AB2"/>
    <w:rsid w:val="00DF6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A7E6B"/>
  <w15:chartTrackingRefBased/>
  <w15:docId w15:val="{81E8B4BB-6D6B-468F-A24D-0ADFD9AB2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re\AppData\Roaming\Microsoft\Template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Informe (tema Urbano)</Template>
  <TotalTime>100</TotalTime>
  <Pages>3</Pages>
  <Words>3</Words>
  <Characters>17</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 castro</dc:creator>
  <cp:keywords/>
  <dc:description/>
  <cp:lastModifiedBy>Rafa castro</cp:lastModifiedBy>
  <cp:revision>3</cp:revision>
  <dcterms:created xsi:type="dcterms:W3CDTF">2019-11-04T23:25:00Z</dcterms:created>
  <dcterms:modified xsi:type="dcterms:W3CDTF">2019-11-05T03:44:00Z</dcterms:modified>
</cp:coreProperties>
</file>